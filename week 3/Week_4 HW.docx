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A0" w:rsidRDefault="00E354A0">
      <w:r>
        <w:t>4.14 What is difference between pre incrementing and post incrementing?</w:t>
      </w:r>
    </w:p>
    <w:p w:rsidR="00E354A0" w:rsidRDefault="00E354A0">
      <w:r>
        <w:t>Pre incrementing (++n) and Post increment (n++) is what order the variables are evaluated in a expression.</w:t>
      </w:r>
    </w:p>
    <w:p w:rsidR="00E354A0" w:rsidRDefault="00E354A0"/>
    <w:p w:rsidR="00E354A0" w:rsidRDefault="00E354A0">
      <w:r>
        <w:t>4.15 Identify and correct the errors in each the following pieces of code.</w:t>
      </w:r>
    </w:p>
    <w:p w:rsidR="00E354A0" w:rsidRDefault="00E354A0" w:rsidP="00D803FF">
      <w:pPr>
        <w:spacing w:line="240" w:lineRule="auto"/>
      </w:pPr>
      <w:r>
        <w:t xml:space="preserve">a)    if ( age &gt;= 65 );   </w:t>
      </w:r>
    </w:p>
    <w:p w:rsidR="00E354A0" w:rsidRDefault="00E354A0" w:rsidP="00D803FF">
      <w:pPr>
        <w:spacing w:line="240" w:lineRule="auto"/>
      </w:pPr>
      <w:r>
        <w:t xml:space="preserve">          Systen.out.println ( “Age is greater than or equal to 65”);</w:t>
      </w:r>
    </w:p>
    <w:p w:rsidR="00E354A0" w:rsidRDefault="00E354A0" w:rsidP="00D803FF">
      <w:pPr>
        <w:spacing w:line="240" w:lineRule="auto"/>
      </w:pPr>
      <w:r>
        <w:t xml:space="preserve">           else</w:t>
      </w:r>
    </w:p>
    <w:p w:rsidR="00E354A0" w:rsidRDefault="00E354A0" w:rsidP="00D803FF">
      <w:pPr>
        <w:spacing w:line="240" w:lineRule="auto"/>
      </w:pPr>
      <w:r>
        <w:t xml:space="preserve">          Systen.out.println ( “Age is less than 65) “ ;  </w:t>
      </w:r>
    </w:p>
    <w:p w:rsidR="00E354A0" w:rsidRDefault="00E354A0" w:rsidP="00D803FF">
      <w:pPr>
        <w:spacing w:line="240" w:lineRule="auto"/>
        <w:rPr>
          <w:color w:val="FF0000"/>
        </w:rPr>
      </w:pPr>
      <w:r w:rsidRPr="00844C4C">
        <w:rPr>
          <w:color w:val="FF0000"/>
        </w:rPr>
        <w:t>No need semicolon</w:t>
      </w:r>
      <w:r>
        <w:rPr>
          <w:color w:val="FF0000"/>
        </w:rPr>
        <w:t xml:space="preserve"> because it is not the end of statement.</w:t>
      </w:r>
    </w:p>
    <w:p w:rsidR="00E354A0" w:rsidRDefault="00E354A0" w:rsidP="00D803FF">
      <w:pPr>
        <w:spacing w:line="240" w:lineRule="auto"/>
      </w:pPr>
      <w:r>
        <w:rPr>
          <w:color w:val="FF0000"/>
        </w:rPr>
        <w:t>Second double quote must be inside of the closing parenthesis.</w:t>
      </w:r>
    </w:p>
    <w:p w:rsidR="00E354A0" w:rsidRDefault="00E354A0" w:rsidP="00D803FF">
      <w:pPr>
        <w:spacing w:line="240" w:lineRule="auto"/>
      </w:pPr>
      <w:r>
        <w:t>b)    int x = 1, total;</w:t>
      </w:r>
    </w:p>
    <w:p w:rsidR="00E354A0" w:rsidRDefault="00E354A0" w:rsidP="00D803FF">
      <w:pPr>
        <w:spacing w:line="240" w:lineRule="auto"/>
      </w:pPr>
      <w:r>
        <w:t xml:space="preserve">            While ( x &lt;= 10)</w:t>
      </w:r>
    </w:p>
    <w:p w:rsidR="00E354A0" w:rsidRDefault="00E354A0" w:rsidP="00D803FF">
      <w:pPr>
        <w:spacing w:line="240" w:lineRule="auto"/>
      </w:pPr>
      <w:r>
        <w:t xml:space="preserve">             {  </w:t>
      </w:r>
    </w:p>
    <w:p w:rsidR="00E354A0" w:rsidRDefault="00E354A0" w:rsidP="00D803FF">
      <w:pPr>
        <w:spacing w:line="240" w:lineRule="auto"/>
      </w:pPr>
      <w:r>
        <w:t xml:space="preserve">                 total += x;</w:t>
      </w:r>
    </w:p>
    <w:p w:rsidR="00E354A0" w:rsidRDefault="00E354A0" w:rsidP="00D803FF">
      <w:pPr>
        <w:spacing w:line="240" w:lineRule="auto"/>
      </w:pPr>
      <w:r>
        <w:t xml:space="preserve">                 ++x;</w:t>
      </w:r>
    </w:p>
    <w:p w:rsidR="00E354A0" w:rsidRDefault="00E354A0" w:rsidP="00D803FF">
      <w:pPr>
        <w:spacing w:line="240" w:lineRule="auto"/>
      </w:pPr>
      <w:r>
        <w:t xml:space="preserve">             }</w:t>
      </w:r>
    </w:p>
    <w:p w:rsidR="00E354A0" w:rsidRPr="00454C81" w:rsidRDefault="00E354A0" w:rsidP="00D803FF">
      <w:pPr>
        <w:spacing w:line="240" w:lineRule="auto"/>
        <w:rPr>
          <w:color w:val="FF0000"/>
        </w:rPr>
      </w:pPr>
      <w:r>
        <w:rPr>
          <w:color w:val="FF0000"/>
        </w:rPr>
        <w:t>V</w:t>
      </w:r>
      <w:r w:rsidRPr="00454C81">
        <w:rPr>
          <w:color w:val="FF0000"/>
        </w:rPr>
        <w:t>ariable total should be initialized to zero</w:t>
      </w:r>
    </w:p>
    <w:p w:rsidR="00E354A0" w:rsidRDefault="00E354A0" w:rsidP="00D803FF">
      <w:pPr>
        <w:spacing w:line="240" w:lineRule="auto"/>
      </w:pPr>
      <w:r>
        <w:t>c)   While ( x  &lt;= 100)</w:t>
      </w:r>
    </w:p>
    <w:p w:rsidR="00E354A0" w:rsidRDefault="00E354A0" w:rsidP="00D803FF">
      <w:pPr>
        <w:spacing w:line="240" w:lineRule="auto"/>
      </w:pPr>
      <w:r>
        <w:t xml:space="preserve">        total += x;</w:t>
      </w:r>
    </w:p>
    <w:p w:rsidR="00E354A0" w:rsidRDefault="00E354A0" w:rsidP="00D803FF">
      <w:pPr>
        <w:spacing w:line="240" w:lineRule="auto"/>
      </w:pPr>
      <w:r>
        <w:t xml:space="preserve">         ++x;</w:t>
      </w:r>
    </w:p>
    <w:p w:rsidR="00E354A0" w:rsidRPr="00454C81" w:rsidRDefault="00E354A0" w:rsidP="00D803FF">
      <w:pPr>
        <w:spacing w:line="240" w:lineRule="auto"/>
        <w:rPr>
          <w:color w:val="FF0000"/>
        </w:rPr>
      </w:pPr>
      <w:r w:rsidRPr="00454C81">
        <w:rPr>
          <w:color w:val="FF0000"/>
        </w:rPr>
        <w:t>The W in while should be in lowercase. And  statements should be enclosed in curly braces</w:t>
      </w:r>
      <w:r>
        <w:rPr>
          <w:color w:val="FF0000"/>
        </w:rPr>
        <w:t>.</w:t>
      </w:r>
    </w:p>
    <w:p w:rsidR="00E354A0" w:rsidRDefault="00E354A0" w:rsidP="00D803FF">
      <w:pPr>
        <w:spacing w:line="240" w:lineRule="auto"/>
      </w:pPr>
      <w:r>
        <w:t>d)     while ( y &gt; 0)</w:t>
      </w:r>
    </w:p>
    <w:p w:rsidR="00E354A0" w:rsidRDefault="00E354A0" w:rsidP="00D803FF">
      <w:pPr>
        <w:spacing w:line="240" w:lineRule="auto"/>
      </w:pPr>
      <w:r>
        <w:t xml:space="preserve">        {</w:t>
      </w:r>
    </w:p>
    <w:p w:rsidR="00E354A0" w:rsidRDefault="00E354A0" w:rsidP="00D803FF">
      <w:pPr>
        <w:spacing w:line="240" w:lineRule="auto"/>
      </w:pPr>
      <w:r>
        <w:t xml:space="preserve">       System.out.println (y);</w:t>
      </w:r>
    </w:p>
    <w:p w:rsidR="00E354A0" w:rsidRDefault="00E354A0" w:rsidP="00D803FF">
      <w:pPr>
        <w:spacing w:line="240" w:lineRule="auto"/>
      </w:pPr>
      <w:r>
        <w:t xml:space="preserve"> ++y;</w:t>
      </w:r>
    </w:p>
    <w:p w:rsidR="00E354A0" w:rsidRPr="0079767A" w:rsidRDefault="00E354A0" w:rsidP="00844C15">
      <w:pPr>
        <w:rPr>
          <w:color w:val="FF0000"/>
        </w:rPr>
      </w:pPr>
      <w:r w:rsidRPr="0079767A">
        <w:rPr>
          <w:color w:val="FF0000"/>
        </w:rPr>
        <w:t>++operator should change to  -- and closing curly brace for while loop</w:t>
      </w:r>
    </w:p>
    <w:p w:rsidR="00E354A0" w:rsidRDefault="00E354A0">
      <w:r>
        <w:t>Build a calculator by unconditionally</w:t>
      </w:r>
      <w:bookmarkStart w:id="0" w:name="_GoBack"/>
      <w:bookmarkEnd w:id="0"/>
      <w:r>
        <w:t xml:space="preserve"> add / subtract / multiply / divide two number.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MathCal {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"Perfomr Caculation: Add,Subtract, Multiply, Division"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Integer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70;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150;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4;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 = 10;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 = 10;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 = a + b -c * d /e;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Calculate numbers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 (</w:t>
      </w:r>
      <w:r>
        <w:rPr>
          <w:rFonts w:ascii="Courier New" w:hAnsi="Courier New" w:cs="Courier New"/>
          <w:color w:val="2A00FF"/>
          <w:sz w:val="20"/>
          <w:szCs w:val="20"/>
        </w:rPr>
        <w:t>"Result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+r);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354A0" w:rsidRDefault="00E354A0" w:rsidP="00182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354A0" w:rsidRDefault="00E354A0" w:rsidP="0018222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354A0" w:rsidRDefault="00E354A0" w:rsidP="00182220">
      <w:pPr>
        <w:rPr>
          <w:rFonts w:ascii="Courier New" w:hAnsi="Courier New" w:cs="Courier New"/>
          <w:color w:val="000000"/>
          <w:sz w:val="20"/>
          <w:szCs w:val="20"/>
        </w:rPr>
      </w:pPr>
    </w:p>
    <w:p w:rsidR="00E354A0" w:rsidRDefault="00E354A0" w:rsidP="001822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267pt">
            <v:imagedata r:id="rId4" o:title=""/>
          </v:shape>
        </w:pict>
      </w:r>
    </w:p>
    <w:p w:rsidR="00E354A0" w:rsidRDefault="00E354A0"/>
    <w:sectPr w:rsidR="00E354A0" w:rsidSect="0088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191C"/>
    <w:rsid w:val="00180A8D"/>
    <w:rsid w:val="00182220"/>
    <w:rsid w:val="00194177"/>
    <w:rsid w:val="00454C81"/>
    <w:rsid w:val="0079767A"/>
    <w:rsid w:val="007D44D9"/>
    <w:rsid w:val="007E191C"/>
    <w:rsid w:val="00844C15"/>
    <w:rsid w:val="00844C4C"/>
    <w:rsid w:val="00883E3E"/>
    <w:rsid w:val="00943EF5"/>
    <w:rsid w:val="00B11982"/>
    <w:rsid w:val="00C06A82"/>
    <w:rsid w:val="00C7017F"/>
    <w:rsid w:val="00D30F12"/>
    <w:rsid w:val="00D803FF"/>
    <w:rsid w:val="00D949C8"/>
    <w:rsid w:val="00E354A0"/>
    <w:rsid w:val="00F75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3E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221</Words>
  <Characters>1265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Hoang, Paul</dc:creator>
  <cp:keywords/>
  <dc:description/>
  <cp:lastModifiedBy>phoang</cp:lastModifiedBy>
  <cp:revision>3</cp:revision>
  <dcterms:created xsi:type="dcterms:W3CDTF">2015-02-26T23:37:00Z</dcterms:created>
  <dcterms:modified xsi:type="dcterms:W3CDTF">2015-02-26T23:41:00Z</dcterms:modified>
</cp:coreProperties>
</file>